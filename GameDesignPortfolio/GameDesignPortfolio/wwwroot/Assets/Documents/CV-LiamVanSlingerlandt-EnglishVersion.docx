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726"/>
        <w:gridCol w:w="6524"/>
      </w:tblGrid>
      <w:tr w:rsidR="001B2ABD" w:rsidRPr="00345F6C" w14:paraId="4B4C8860" w14:textId="77777777" w:rsidTr="00C4554E">
        <w:trPr>
          <w:trHeight w:hRule="exact" w:val="2778"/>
        </w:trPr>
        <w:tc>
          <w:tcPr>
            <w:tcW w:w="3630" w:type="dxa"/>
            <w:vAlign w:val="bottom"/>
          </w:tcPr>
          <w:p w14:paraId="0CF9FA57" w14:textId="0BBAF493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832F4BD" wp14:editId="7D5C026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-97155</wp:posOffset>
                      </wp:positionV>
                      <wp:extent cx="2028825" cy="2028825"/>
                      <wp:effectExtent l="19050" t="19050" r="47625" b="4762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20288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B480F1" w14:textId="2BF33DDB" w:rsidR="00F51DEB" w:rsidRDefault="00F51DEB" w:rsidP="00F51D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2F4BD" id="Oval 2" o:spid="_x0000_s1026" style="position:absolute;left:0;text-align:left;margin-left:-1.25pt;margin-top:-7.65pt;width:159.75pt;height:15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" strokecolor="#94b6d2 [3204]" strokeweight="5pt">
                      <v:fill r:id="rId12" o:title="" recolor="t" rotate="t" type="frame"/>
                      <v:stroke joinstyle="miter"/>
                      <v:textbox>
                        <w:txbxContent>
                          <w:p w14:paraId="3BB480F1" w14:textId="2BF33DDB" w:rsidR="00F51DEB" w:rsidRDefault="00F51DEB" w:rsidP="00F51DEB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6" w:type="dxa"/>
          </w:tcPr>
          <w:p w14:paraId="6D0586C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4" w:type="dxa"/>
            <w:vAlign w:val="bottom"/>
          </w:tcPr>
          <w:p w14:paraId="080FD8A9" w14:textId="77777777" w:rsidR="001B2ABD" w:rsidRPr="000B7A06" w:rsidRDefault="000B7A06" w:rsidP="001B2ABD">
            <w:pPr>
              <w:pStyle w:val="Title"/>
              <w:rPr>
                <w:sz w:val="48"/>
                <w:szCs w:val="48"/>
                <w:lang w:val="nl-NL"/>
              </w:rPr>
            </w:pPr>
            <w:r w:rsidRPr="000B7A06">
              <w:rPr>
                <w:sz w:val="48"/>
                <w:szCs w:val="48"/>
                <w:lang w:val="nl-NL"/>
              </w:rPr>
              <w:t>lIAM van Slingerlandt</w:t>
            </w:r>
          </w:p>
          <w:p w14:paraId="62F77B92" w14:textId="654BEDCD" w:rsidR="001B2ABD" w:rsidRPr="00345F6C" w:rsidRDefault="00346B24" w:rsidP="00346B24">
            <w:pPr>
              <w:pStyle w:val="Subtitle"/>
              <w:spacing w:line="600" w:lineRule="auto"/>
              <w:rPr>
                <w:lang w:val="nl-NL"/>
              </w:rPr>
            </w:pPr>
            <w:r w:rsidRPr="00345F6C">
              <w:rPr>
                <w:spacing w:val="0"/>
                <w:w w:val="100"/>
                <w:lang w:val="nl-NL"/>
              </w:rPr>
              <w:t>G</w:t>
            </w:r>
            <w:r w:rsidR="00345F6C" w:rsidRPr="00345F6C">
              <w:rPr>
                <w:spacing w:val="0"/>
                <w:w w:val="100"/>
                <w:lang w:val="nl-NL"/>
              </w:rPr>
              <w:t>ame Developer/Designer</w:t>
            </w:r>
          </w:p>
        </w:tc>
      </w:tr>
      <w:tr w:rsidR="001B2ABD" w14:paraId="309653C9" w14:textId="77777777" w:rsidTr="006F6993">
        <w:trPr>
          <w:trHeight w:val="10381"/>
        </w:trPr>
        <w:tc>
          <w:tcPr>
            <w:tcW w:w="3630" w:type="dxa"/>
          </w:tcPr>
          <w:p w14:paraId="521899C6" w14:textId="2927061F" w:rsidR="001B2ABD" w:rsidRPr="00CB7C7D" w:rsidRDefault="00CB7C7D" w:rsidP="00036450">
            <w:pPr>
              <w:pStyle w:val="Heading3"/>
              <w:rPr>
                <w:lang w:val="nl-NL"/>
              </w:rPr>
            </w:pPr>
            <w:r w:rsidRPr="00CB7C7D">
              <w:rPr>
                <w:lang w:val="nl-NL"/>
              </w:rPr>
              <w:t>Profi</w:t>
            </w:r>
            <w:r>
              <w:rPr>
                <w:lang w:val="nl-NL"/>
              </w:rPr>
              <w:t>l</w:t>
            </w:r>
            <w:r w:rsidR="00B050EE">
              <w:rPr>
                <w:lang w:val="nl-NL"/>
              </w:rPr>
              <w:t>e</w:t>
            </w:r>
          </w:p>
          <w:p w14:paraId="10299786" w14:textId="4AFC47CC" w:rsidR="00036450" w:rsidRPr="001C5623" w:rsidRDefault="001C5623" w:rsidP="001C5623">
            <w:r w:rsidRPr="001C5623">
              <w:t>I am always busy with computers. Be it gaming with my friends or writing a program. I really like the challenges in this.</w:t>
            </w:r>
            <w:r>
              <w:t xml:space="preserve"> </w:t>
            </w:r>
            <w:r w:rsidRPr="001C5623">
              <w:t>You can always learn something new when you are programming.</w:t>
            </w:r>
          </w:p>
          <w:p w14:paraId="26A6AD93" w14:textId="007AD6D9" w:rsidR="00036450" w:rsidRPr="00FA1F54" w:rsidRDefault="00E87B8F" w:rsidP="00CB0055">
            <w:pPr>
              <w:pStyle w:val="Heading3"/>
              <w:rPr>
                <w:lang w:val="nl-NL"/>
              </w:rPr>
            </w:pPr>
            <w:sdt>
              <w:sdtPr>
                <w:id w:val="-1954003311"/>
                <w:placeholder>
                  <w:docPart w:val="5C2FCF8FEDB44B48B0BBE52BCDFBB24D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FA1F54">
                  <w:rPr>
                    <w:lang w:val="nl-NL"/>
                  </w:rPr>
                  <w:t>Contact</w:t>
                </w:r>
              </w:sdtContent>
            </w:sdt>
          </w:p>
          <w:p w14:paraId="7D1E1B4B" w14:textId="77777777" w:rsidR="00ED6A59" w:rsidRPr="00ED6A59" w:rsidRDefault="00ED6A59" w:rsidP="00ED6A59">
            <w:pPr>
              <w:rPr>
                <w:lang w:val="nl-NL"/>
              </w:rPr>
            </w:pPr>
            <w:r w:rsidRPr="00ED6A59">
              <w:rPr>
                <w:lang w:val="nl-NL"/>
              </w:rPr>
              <w:t>LINKEDIN:</w:t>
            </w:r>
          </w:p>
          <w:p w14:paraId="12DBFD2C" w14:textId="4081FB35" w:rsidR="00424F26" w:rsidRPr="00424F26" w:rsidRDefault="00E87B8F" w:rsidP="00ED6A59">
            <w:pPr>
              <w:rPr>
                <w:color w:val="B85A22" w:themeColor="accent2" w:themeShade="BF"/>
                <w:u w:val="single"/>
                <w:lang w:val="nl-NL"/>
              </w:rPr>
            </w:pPr>
            <w:hyperlink r:id="rId13" w:history="1">
              <w:r w:rsidR="00ED6A59" w:rsidRPr="00ED6A59">
                <w:rPr>
                  <w:rStyle w:val="Hyperlink"/>
                  <w:lang w:val="nl-NL"/>
                </w:rPr>
                <w:t>https://www.linkedin.com/in/liam-van-slingerlandt-897680257/</w:t>
              </w:r>
            </w:hyperlink>
          </w:p>
          <w:p w14:paraId="67E9AA3A" w14:textId="77777777" w:rsidR="00424F26" w:rsidRDefault="00424F26" w:rsidP="004D3011">
            <w:pPr>
              <w:rPr>
                <w:lang w:val="nl-NL"/>
              </w:rPr>
            </w:pPr>
          </w:p>
          <w:p w14:paraId="163D5860" w14:textId="682D8DEE" w:rsidR="00424F26" w:rsidRDefault="00F323FD" w:rsidP="004D3011">
            <w:r w:rsidRPr="00111A66">
              <w:t>PORTFOLIO/</w:t>
            </w:r>
            <w:r w:rsidR="00424F26" w:rsidRPr="00111A66">
              <w:t>ITCH.IO</w:t>
            </w:r>
            <w:r w:rsidR="0004238B" w:rsidRPr="00111A66">
              <w:t>/GITLAB/GITHUB</w:t>
            </w:r>
            <w:r w:rsidR="00424F26" w:rsidRPr="00111A66">
              <w:t>:</w:t>
            </w:r>
          </w:p>
          <w:p w14:paraId="19C293E8" w14:textId="040C280A" w:rsidR="00153FF7" w:rsidRDefault="00153FF7" w:rsidP="004D3011">
            <w:hyperlink r:id="rId14" w:history="1">
              <w:r w:rsidRPr="00C94805">
                <w:rPr>
                  <w:rStyle w:val="Hyperlink"/>
                </w:rPr>
                <w:t>https://liamvanslingerlandtportfolio.azurewebsites.net/</w:t>
              </w:r>
            </w:hyperlink>
          </w:p>
          <w:p w14:paraId="493A0785" w14:textId="77777777" w:rsidR="000F191E" w:rsidRPr="00111A66" w:rsidRDefault="00E87B8F" w:rsidP="004D3011">
            <w:pPr>
              <w:rPr>
                <w:rStyle w:val="Hyperlink"/>
              </w:rPr>
            </w:pPr>
            <w:hyperlink r:id="rId15" w:history="1">
              <w:r w:rsidR="00424F26" w:rsidRPr="00111A66">
                <w:rPr>
                  <w:rStyle w:val="Hyperlink"/>
                </w:rPr>
                <w:t>https://boromoi.itch.io/</w:t>
              </w:r>
            </w:hyperlink>
          </w:p>
          <w:p w14:paraId="1005EC32" w14:textId="23E9144B" w:rsidR="008006B3" w:rsidRPr="00111A66" w:rsidRDefault="000F191E" w:rsidP="004D3011">
            <w:r w:rsidRPr="00111A66">
              <w:rPr>
                <w:rStyle w:val="Hyperlink"/>
              </w:rPr>
              <w:t>https://gitlab.fdmci.hva.nl/slingel</w:t>
            </w:r>
            <w:r w:rsidR="008006B3" w:rsidRPr="00111A66">
              <w:rPr>
                <w:rStyle w:val="Hyperlink"/>
              </w:rPr>
              <w:br/>
            </w:r>
            <w:hyperlink r:id="rId16" w:history="1">
              <w:r w:rsidR="008006B3" w:rsidRPr="00111A66">
                <w:rPr>
                  <w:rStyle w:val="Hyperlink"/>
                </w:rPr>
                <w:t>https://github.com/Boromoi</w:t>
              </w:r>
            </w:hyperlink>
          </w:p>
          <w:p w14:paraId="6180F3D9" w14:textId="55B08EBF" w:rsidR="00673DE5" w:rsidRDefault="00ED6A59" w:rsidP="004D3011">
            <w:pPr>
              <w:rPr>
                <w:lang w:val="nl-NL"/>
              </w:rPr>
            </w:pPr>
            <w:r w:rsidRPr="00127745">
              <w:rPr>
                <w:lang w:val="nl-NL"/>
              </w:rPr>
              <w:br/>
            </w:r>
            <w:r w:rsidR="00673DE5" w:rsidRPr="00FA1F54">
              <w:rPr>
                <w:lang w:val="nl-NL"/>
              </w:rPr>
              <w:t>ADRES</w:t>
            </w:r>
            <w:r w:rsidR="00B050EE">
              <w:rPr>
                <w:lang w:val="nl-NL"/>
              </w:rPr>
              <w:t>S</w:t>
            </w:r>
            <w:r w:rsidR="00673DE5" w:rsidRPr="00FA1F54">
              <w:rPr>
                <w:lang w:val="nl-NL"/>
              </w:rPr>
              <w:t>:</w:t>
            </w:r>
            <w:r w:rsidR="00673DE5" w:rsidRPr="00FA1F54">
              <w:rPr>
                <w:lang w:val="nl-NL"/>
              </w:rPr>
              <w:br/>
            </w:r>
            <w:r w:rsidR="00FA1F54">
              <w:rPr>
                <w:lang w:val="nl-NL"/>
              </w:rPr>
              <w:t>Bacchusstraat 15</w:t>
            </w:r>
          </w:p>
          <w:p w14:paraId="4774AF8D" w14:textId="5F33F9C4" w:rsidR="00673DE5" w:rsidRPr="00FA1F54" w:rsidRDefault="00FA1F54" w:rsidP="004D3011">
            <w:pPr>
              <w:rPr>
                <w:lang w:val="nl-NL"/>
              </w:rPr>
            </w:pPr>
            <w:r>
              <w:rPr>
                <w:lang w:val="nl-NL"/>
              </w:rPr>
              <w:t>1363 ZA Almere</w:t>
            </w:r>
          </w:p>
          <w:p w14:paraId="50DBE01B" w14:textId="77777777" w:rsidR="00673DE5" w:rsidRPr="00FA1F54" w:rsidRDefault="00673DE5" w:rsidP="004D3011">
            <w:pPr>
              <w:rPr>
                <w:lang w:val="nl-NL"/>
              </w:rPr>
            </w:pPr>
          </w:p>
          <w:p w14:paraId="635D953A" w14:textId="0E6CA6E8" w:rsidR="004D3011" w:rsidRPr="00FA1F54" w:rsidRDefault="00CB7C7D" w:rsidP="004D3011">
            <w:pPr>
              <w:rPr>
                <w:lang w:val="nl-NL"/>
              </w:rPr>
            </w:pPr>
            <w:r w:rsidRPr="00FA1F54">
              <w:rPr>
                <w:lang w:val="nl-NL"/>
              </w:rPr>
              <w:t>TELE</w:t>
            </w:r>
            <w:r w:rsidR="00B050EE">
              <w:rPr>
                <w:lang w:val="nl-NL"/>
              </w:rPr>
              <w:t>PHONE</w:t>
            </w:r>
            <w:r w:rsidRPr="00FA1F54">
              <w:rPr>
                <w:lang w:val="nl-NL"/>
              </w:rPr>
              <w:t>:</w:t>
            </w:r>
          </w:p>
          <w:p w14:paraId="1832AE16" w14:textId="77777777" w:rsidR="004D3011" w:rsidRPr="00FA1F54" w:rsidRDefault="000B7A06" w:rsidP="004D3011">
            <w:pPr>
              <w:rPr>
                <w:lang w:val="nl-NL"/>
              </w:rPr>
            </w:pPr>
            <w:r w:rsidRPr="00FA1F54">
              <w:rPr>
                <w:lang w:val="nl-NL"/>
              </w:rPr>
              <w:t>06-49787535</w:t>
            </w:r>
          </w:p>
          <w:p w14:paraId="6B4D3790" w14:textId="77777777" w:rsidR="004D3011" w:rsidRPr="00FA1F54" w:rsidRDefault="004D3011" w:rsidP="004D3011">
            <w:pPr>
              <w:rPr>
                <w:lang w:val="nl-NL"/>
              </w:rPr>
            </w:pPr>
          </w:p>
          <w:sdt>
            <w:sdtPr>
              <w:id w:val="-240260293"/>
              <w:placeholder>
                <w:docPart w:val="9E68780CBB6240DB8A8E98DC8BF1665F"/>
              </w:placeholder>
              <w:temporary/>
              <w:showingPlcHdr/>
              <w15:appearance w15:val="hidden"/>
            </w:sdtPr>
            <w:sdtEndPr/>
            <w:sdtContent>
              <w:p w14:paraId="0C598AA6" w14:textId="77777777" w:rsidR="004D3011" w:rsidRPr="00FA1F54" w:rsidRDefault="004D3011" w:rsidP="004D3011">
                <w:pPr>
                  <w:rPr>
                    <w:lang w:val="nl-NL"/>
                  </w:rPr>
                </w:pPr>
                <w:r w:rsidRPr="00FA1F54">
                  <w:rPr>
                    <w:lang w:val="nl-NL"/>
                  </w:rPr>
                  <w:t>EMAIL:</w:t>
                </w:r>
              </w:p>
            </w:sdtContent>
          </w:sdt>
          <w:p w14:paraId="6228B52E" w14:textId="153FCAFF" w:rsidR="00036450" w:rsidRDefault="00E87B8F" w:rsidP="004D3011">
            <w:pPr>
              <w:rPr>
                <w:lang w:val="nl-NL"/>
              </w:rPr>
            </w:pPr>
            <w:hyperlink r:id="rId17" w:history="1">
              <w:r w:rsidR="00E04FFC" w:rsidRPr="000D2B16">
                <w:rPr>
                  <w:rStyle w:val="Hyperlink"/>
                  <w:lang w:val="nl-NL"/>
                </w:rPr>
                <w:t>LiamVanSlingerlandt@gmail.com</w:t>
              </w:r>
            </w:hyperlink>
          </w:p>
          <w:sdt>
            <w:sdtPr>
              <w:id w:val="-1444214663"/>
              <w:placeholder>
                <w:docPart w:val="A7FD0EB9AD4D46B68591318E62F12B71"/>
              </w:placeholder>
              <w:temporary/>
              <w:showingPlcHdr/>
              <w15:appearance w15:val="hidden"/>
            </w:sdtPr>
            <w:sdtEndPr/>
            <w:sdtContent>
              <w:p w14:paraId="4EBB8C5D" w14:textId="77777777" w:rsidR="004D3011" w:rsidRPr="00FA1F54" w:rsidRDefault="00CB0055" w:rsidP="00CB0055">
                <w:pPr>
                  <w:pStyle w:val="Heading3"/>
                  <w:rPr>
                    <w:lang w:val="nl-NL"/>
                  </w:rPr>
                </w:pPr>
                <w:r w:rsidRPr="00FA1F54">
                  <w:rPr>
                    <w:lang w:val="nl-NL"/>
                  </w:rPr>
                  <w:t>Hobbies</w:t>
                </w:r>
              </w:p>
            </w:sdtContent>
          </w:sdt>
          <w:p w14:paraId="0C049FC9" w14:textId="0316A027" w:rsidR="004D3011" w:rsidRPr="0011487F" w:rsidRDefault="0011487F" w:rsidP="004D3011">
            <w:r w:rsidRPr="0011487F">
              <w:t>Programming</w:t>
            </w:r>
            <w:r w:rsidR="00E04FFC" w:rsidRPr="0011487F">
              <w:t>,</w:t>
            </w:r>
          </w:p>
          <w:p w14:paraId="287286E3" w14:textId="3E93DEB4" w:rsidR="004D3011" w:rsidRPr="0011487F" w:rsidRDefault="000B7A06" w:rsidP="004D3011">
            <w:r w:rsidRPr="0011487F">
              <w:t>Gam</w:t>
            </w:r>
            <w:r w:rsidR="0011487F" w:rsidRPr="0011487F">
              <w:t>i</w:t>
            </w:r>
            <w:r w:rsidRPr="0011487F">
              <w:t>n</w:t>
            </w:r>
            <w:r w:rsidR="0011487F" w:rsidRPr="0011487F">
              <w:t>g</w:t>
            </w:r>
            <w:r w:rsidR="00E04FFC" w:rsidRPr="0011487F">
              <w:t>,</w:t>
            </w:r>
          </w:p>
          <w:p w14:paraId="4CAD7407" w14:textId="00CECB96" w:rsidR="004D3011" w:rsidRPr="0011487F" w:rsidRDefault="0011487F" w:rsidP="004D3011">
            <w:r w:rsidRPr="0011487F">
              <w:t>Fun out with friends</w:t>
            </w:r>
            <w:r w:rsidR="00E04FFC" w:rsidRPr="0011487F">
              <w:t>,</w:t>
            </w:r>
          </w:p>
          <w:p w14:paraId="354907E9" w14:textId="0773BED4" w:rsidR="004D3011" w:rsidRPr="000B7A06" w:rsidRDefault="005F08F0" w:rsidP="004D3011">
            <w:pPr>
              <w:rPr>
                <w:lang w:val="nl-NL"/>
              </w:rPr>
            </w:pPr>
            <w:r>
              <w:rPr>
                <w:lang w:val="nl-NL"/>
              </w:rPr>
              <w:t xml:space="preserve">Judo </w:t>
            </w:r>
            <w:proofErr w:type="spellStart"/>
            <w:r w:rsidR="0011487F">
              <w:rPr>
                <w:lang w:val="nl-NL"/>
              </w:rPr>
              <w:t>and</w:t>
            </w:r>
            <w:proofErr w:type="spellEnd"/>
            <w:r>
              <w:rPr>
                <w:lang w:val="nl-NL"/>
              </w:rPr>
              <w:t xml:space="preserve"> </w:t>
            </w:r>
            <w:r w:rsidR="000B7A06" w:rsidRPr="000B7A06">
              <w:rPr>
                <w:lang w:val="nl-NL"/>
              </w:rPr>
              <w:t>F</w:t>
            </w:r>
            <w:r w:rsidR="000B7A06">
              <w:rPr>
                <w:lang w:val="nl-NL"/>
              </w:rPr>
              <w:t>itness</w:t>
            </w:r>
            <w:r w:rsidR="00E04FFC">
              <w:rPr>
                <w:lang w:val="nl-NL"/>
              </w:rPr>
              <w:t>.</w:t>
            </w:r>
          </w:p>
        </w:tc>
        <w:tc>
          <w:tcPr>
            <w:tcW w:w="726" w:type="dxa"/>
          </w:tcPr>
          <w:p w14:paraId="4DC1478A" w14:textId="77777777" w:rsidR="001B2ABD" w:rsidRPr="000B7A06" w:rsidRDefault="001B2ABD" w:rsidP="000C45FF">
            <w:pPr>
              <w:tabs>
                <w:tab w:val="left" w:pos="990"/>
              </w:tabs>
              <w:rPr>
                <w:lang w:val="nl-NL"/>
              </w:rPr>
            </w:pPr>
          </w:p>
        </w:tc>
        <w:tc>
          <w:tcPr>
            <w:tcW w:w="6524" w:type="dxa"/>
          </w:tcPr>
          <w:p w14:paraId="0AE2676E" w14:textId="29702EAA" w:rsidR="001B2ABD" w:rsidRPr="00FA1F54" w:rsidRDefault="0062207E" w:rsidP="00036450">
            <w:pPr>
              <w:pStyle w:val="Heading2"/>
              <w:rPr>
                <w:lang w:val="nl-NL"/>
              </w:rPr>
            </w:pPr>
            <w:r>
              <w:rPr>
                <w:lang w:val="nl-NL"/>
              </w:rPr>
              <w:t>Education</w:t>
            </w:r>
          </w:p>
          <w:p w14:paraId="45451088" w14:textId="77777777" w:rsidR="00A86DED" w:rsidRDefault="00A86DED" w:rsidP="00A86DED">
            <w:pPr>
              <w:rPr>
                <w:b/>
                <w:bCs/>
                <w:lang w:val="nl-NL"/>
              </w:rPr>
            </w:pPr>
            <w:r w:rsidRPr="00DD7604">
              <w:rPr>
                <w:b/>
                <w:bCs/>
                <w:lang w:val="nl-NL"/>
              </w:rPr>
              <w:t>Hoge school van Amsterdam</w:t>
            </w:r>
          </w:p>
          <w:p w14:paraId="05980122" w14:textId="77777777" w:rsidR="00A86DED" w:rsidRDefault="00A86DED" w:rsidP="00A86DED">
            <w:pPr>
              <w:rPr>
                <w:lang w:val="nl-NL"/>
              </w:rPr>
            </w:pPr>
            <w:r>
              <w:rPr>
                <w:lang w:val="nl-NL"/>
              </w:rPr>
              <w:t xml:space="preserve">Sep 2021 – verwacht Juli 2025 </w:t>
            </w:r>
          </w:p>
          <w:p w14:paraId="33703305" w14:textId="0F8242B3" w:rsidR="00A86DED" w:rsidRPr="00DD7604" w:rsidRDefault="00594061" w:rsidP="00A86DED">
            <w:r>
              <w:t>B</w:t>
            </w:r>
            <w:r w:rsidR="002C2EDE">
              <w:t xml:space="preserve">achelor’s degree, </w:t>
            </w:r>
            <w:r w:rsidR="00A86DED" w:rsidRPr="00DD7604">
              <w:t>HBO-ICT: Game Development (</w:t>
            </w:r>
            <w:r w:rsidR="00CD7703">
              <w:t>fulltime</w:t>
            </w:r>
            <w:r w:rsidR="00A86DED" w:rsidRPr="00DD7604">
              <w:t>)</w:t>
            </w:r>
          </w:p>
          <w:p w14:paraId="57A1E6B8" w14:textId="77777777" w:rsidR="00036450" w:rsidRPr="006B66E4" w:rsidRDefault="00036450" w:rsidP="00036450">
            <w:pPr>
              <w:rPr>
                <w:sz w:val="14"/>
                <w:szCs w:val="20"/>
              </w:rPr>
            </w:pPr>
          </w:p>
          <w:p w14:paraId="791CFAFB" w14:textId="77777777" w:rsidR="00036450" w:rsidRPr="000B7A06" w:rsidRDefault="000B7A06" w:rsidP="00B359E4">
            <w:pPr>
              <w:pStyle w:val="Heading4"/>
              <w:rPr>
                <w:lang w:val="nl-NL"/>
              </w:rPr>
            </w:pPr>
            <w:r w:rsidRPr="000B7A06">
              <w:rPr>
                <w:lang w:val="nl-NL"/>
              </w:rPr>
              <w:t>ROC van F</w:t>
            </w:r>
            <w:r>
              <w:rPr>
                <w:lang w:val="nl-NL"/>
              </w:rPr>
              <w:t>levoland</w:t>
            </w:r>
          </w:p>
          <w:p w14:paraId="67D55CBA" w14:textId="7928E5FA" w:rsidR="00036450" w:rsidRPr="000B7A06" w:rsidRDefault="003113DA" w:rsidP="00B359E4">
            <w:pPr>
              <w:pStyle w:val="Date"/>
              <w:rPr>
                <w:lang w:val="nl-NL"/>
              </w:rPr>
            </w:pPr>
            <w:r>
              <w:rPr>
                <w:lang w:val="nl-NL"/>
              </w:rPr>
              <w:t>Sep</w:t>
            </w:r>
            <w:r w:rsidR="000B7A06" w:rsidRPr="000B7A06">
              <w:rPr>
                <w:lang w:val="nl-NL"/>
              </w:rPr>
              <w:t xml:space="preserve"> 2019</w:t>
            </w:r>
            <w:r w:rsidR="00036450" w:rsidRPr="000B7A06">
              <w:rPr>
                <w:lang w:val="nl-NL"/>
              </w:rPr>
              <w:t xml:space="preserve"> </w:t>
            </w:r>
            <w:r w:rsidR="00DD7604">
              <w:rPr>
                <w:lang w:val="nl-NL"/>
              </w:rPr>
              <w:t>–</w:t>
            </w:r>
            <w:r w:rsidR="00036450" w:rsidRPr="000B7A06">
              <w:rPr>
                <w:lang w:val="nl-NL"/>
              </w:rPr>
              <w:t xml:space="preserve"> </w:t>
            </w:r>
            <w:r w:rsidR="00DD7604">
              <w:rPr>
                <w:lang w:val="nl-NL"/>
              </w:rPr>
              <w:t xml:space="preserve">Juni </w:t>
            </w:r>
            <w:r w:rsidR="004A2E72">
              <w:rPr>
                <w:lang w:val="nl-NL"/>
              </w:rPr>
              <w:t>2021</w:t>
            </w:r>
          </w:p>
          <w:p w14:paraId="7F533AFC" w14:textId="2D2B934E" w:rsidR="00036450" w:rsidRPr="000577AE" w:rsidRDefault="0099069E" w:rsidP="00036450">
            <w:r w:rsidRPr="000577AE">
              <w:t>Vocational Degree</w:t>
            </w:r>
            <w:r w:rsidR="002C2EDE">
              <w:t>,</w:t>
            </w:r>
            <w:r w:rsidRPr="000577AE">
              <w:t xml:space="preserve"> Software Developer</w:t>
            </w:r>
            <w:r w:rsidR="00DD7604" w:rsidRPr="000577AE">
              <w:t xml:space="preserve"> (</w:t>
            </w:r>
            <w:r w:rsidR="00E87B8F">
              <w:t xml:space="preserve">have </w:t>
            </w:r>
            <w:r w:rsidR="007A345F" w:rsidRPr="000577AE">
              <w:t>done accelerated exam</w:t>
            </w:r>
            <w:r w:rsidR="000577AE">
              <w:t>s</w:t>
            </w:r>
            <w:r w:rsidR="000577AE" w:rsidRPr="000577AE">
              <w:t>.</w:t>
            </w:r>
            <w:r w:rsidR="00DD7604" w:rsidRPr="000577AE">
              <w:t>)</w:t>
            </w:r>
            <w:r w:rsidR="007E242B" w:rsidRPr="000577AE">
              <w:t xml:space="preserve"> (MBO)</w:t>
            </w:r>
          </w:p>
          <w:p w14:paraId="088BD267" w14:textId="77777777" w:rsidR="00A86DED" w:rsidRPr="000577AE" w:rsidRDefault="00A86DED" w:rsidP="00036450">
            <w:pPr>
              <w:rPr>
                <w:sz w:val="14"/>
                <w:szCs w:val="20"/>
              </w:rPr>
            </w:pPr>
          </w:p>
          <w:p w14:paraId="436C2D2F" w14:textId="77777777" w:rsidR="00A86DED" w:rsidRPr="00CB7C7D" w:rsidRDefault="00A86DED" w:rsidP="00A86DED">
            <w:pPr>
              <w:pStyle w:val="Heading4"/>
              <w:rPr>
                <w:lang w:val="nl-NL"/>
              </w:rPr>
            </w:pPr>
            <w:r w:rsidRPr="00CB7C7D">
              <w:rPr>
                <w:lang w:val="nl-NL"/>
              </w:rPr>
              <w:t>Nautilus College Almere</w:t>
            </w:r>
          </w:p>
          <w:p w14:paraId="16E04448" w14:textId="66F6CD45" w:rsidR="0052344D" w:rsidRDefault="00A86DED" w:rsidP="0052344D">
            <w:pPr>
              <w:pStyle w:val="Date"/>
            </w:pPr>
            <w:r w:rsidRPr="0052344D">
              <w:t>Sep 2016 – Juni 2019</w:t>
            </w:r>
            <w:r w:rsidR="0052344D">
              <w:br/>
            </w:r>
            <w:r w:rsidR="00AE5178">
              <w:t xml:space="preserve">High </w:t>
            </w:r>
            <w:r w:rsidR="00715144">
              <w:t xml:space="preserve">School, </w:t>
            </w:r>
            <w:r w:rsidR="0052344D" w:rsidRPr="0052344D">
              <w:t xml:space="preserve">Preparatory Secondary Vocational Education degree </w:t>
            </w:r>
            <w:r w:rsidR="00BA0761" w:rsidRPr="000577AE">
              <w:t>(</w:t>
            </w:r>
            <w:r w:rsidR="00E87B8F">
              <w:t xml:space="preserve">have </w:t>
            </w:r>
            <w:r w:rsidR="00BA0761" w:rsidRPr="000577AE">
              <w:t>done accelerated exam</w:t>
            </w:r>
            <w:r w:rsidR="00BA0761">
              <w:t>s</w:t>
            </w:r>
            <w:r w:rsidR="00BA0761" w:rsidRPr="000577AE">
              <w:t>.)</w:t>
            </w:r>
            <w:r w:rsidR="00BA0761" w:rsidRPr="0052344D">
              <w:t xml:space="preserve"> </w:t>
            </w:r>
            <w:r w:rsidR="0052344D" w:rsidRPr="0052344D">
              <w:t>(TL)</w:t>
            </w:r>
          </w:p>
          <w:p w14:paraId="370AD992" w14:textId="7D121C86" w:rsidR="00036450" w:rsidRPr="00127745" w:rsidRDefault="0062207E" w:rsidP="00036450">
            <w:pPr>
              <w:pStyle w:val="Heading2"/>
            </w:pPr>
            <w:r>
              <w:t>Experience</w:t>
            </w:r>
          </w:p>
          <w:p w14:paraId="16A7CC68" w14:textId="77777777" w:rsidR="00A86DED" w:rsidRPr="00127745" w:rsidRDefault="00A86DED" w:rsidP="00A86DED">
            <w:pPr>
              <w:rPr>
                <w:b/>
                <w:bCs/>
              </w:rPr>
            </w:pPr>
            <w:proofErr w:type="spellStart"/>
            <w:r w:rsidRPr="00127745">
              <w:rPr>
                <w:b/>
                <w:bCs/>
              </w:rPr>
              <w:t>Agiboo</w:t>
            </w:r>
            <w:proofErr w:type="spellEnd"/>
            <w:r w:rsidRPr="00127745">
              <w:rPr>
                <w:b/>
                <w:bCs/>
              </w:rPr>
              <w:t xml:space="preserve"> B.V.</w:t>
            </w:r>
          </w:p>
          <w:p w14:paraId="3E59681B" w14:textId="77777777" w:rsidR="00A86DED" w:rsidRPr="00127745" w:rsidRDefault="00A86DED" w:rsidP="00A86DED">
            <w:r w:rsidRPr="00127745">
              <w:t>April 2021 – Juni 2021</w:t>
            </w:r>
          </w:p>
          <w:p w14:paraId="364991FA" w14:textId="54529156" w:rsidR="00036450" w:rsidRPr="00DE2301" w:rsidRDefault="00127745" w:rsidP="00B359E4">
            <w:pPr>
              <w:pStyle w:val="Heading4"/>
              <w:rPr>
                <w:bCs/>
              </w:rPr>
            </w:pPr>
            <w:r w:rsidRPr="00127745">
              <w:rPr>
                <w:b w:val="0"/>
              </w:rPr>
              <w:t xml:space="preserve">I did an internship at </w:t>
            </w:r>
            <w:proofErr w:type="spellStart"/>
            <w:r w:rsidRPr="00127745">
              <w:rPr>
                <w:b w:val="0"/>
              </w:rPr>
              <w:t>Agiboo</w:t>
            </w:r>
            <w:proofErr w:type="spellEnd"/>
            <w:r w:rsidRPr="00127745">
              <w:rPr>
                <w:b w:val="0"/>
              </w:rPr>
              <w:t xml:space="preserve"> for the ROC. For the communication there we worked by using Scrum. And we used Agile Development to work in Sprints. As for the software it was written in C#, which is used for the </w:t>
            </w:r>
            <w:proofErr w:type="spellStart"/>
            <w:r w:rsidRPr="00127745">
              <w:rPr>
                <w:b w:val="0"/>
              </w:rPr>
              <w:t>Agiblocks</w:t>
            </w:r>
            <w:proofErr w:type="spellEnd"/>
            <w:r w:rsidRPr="00127745">
              <w:rPr>
                <w:b w:val="0"/>
              </w:rPr>
              <w:t xml:space="preserve"> application. </w:t>
            </w:r>
            <w:proofErr w:type="spellStart"/>
            <w:r w:rsidRPr="00127745">
              <w:rPr>
                <w:b w:val="0"/>
                <w:lang w:val="nl-NL"/>
              </w:rPr>
              <w:t>This</w:t>
            </w:r>
            <w:proofErr w:type="spellEnd"/>
            <w:r w:rsidRPr="00127745">
              <w:rPr>
                <w:b w:val="0"/>
                <w:lang w:val="nl-NL"/>
              </w:rPr>
              <w:t xml:space="preserve"> </w:t>
            </w:r>
            <w:proofErr w:type="spellStart"/>
            <w:r w:rsidRPr="00127745">
              <w:rPr>
                <w:b w:val="0"/>
                <w:lang w:val="nl-NL"/>
              </w:rPr>
              <w:t>application</w:t>
            </w:r>
            <w:proofErr w:type="spellEnd"/>
            <w:r w:rsidRPr="00127745">
              <w:rPr>
                <w:b w:val="0"/>
                <w:lang w:val="nl-NL"/>
              </w:rPr>
              <w:t xml:space="preserve"> </w:t>
            </w:r>
            <w:proofErr w:type="spellStart"/>
            <w:r w:rsidRPr="00127745">
              <w:rPr>
                <w:b w:val="0"/>
                <w:lang w:val="nl-NL"/>
              </w:rPr>
              <w:t>simplifies</w:t>
            </w:r>
            <w:proofErr w:type="spellEnd"/>
            <w:r w:rsidRPr="00127745">
              <w:rPr>
                <w:b w:val="0"/>
                <w:lang w:val="nl-NL"/>
              </w:rPr>
              <w:t xml:space="preserve"> commodity </w:t>
            </w:r>
            <w:proofErr w:type="spellStart"/>
            <w:r w:rsidRPr="00127745">
              <w:rPr>
                <w:b w:val="0"/>
                <w:lang w:val="nl-NL"/>
              </w:rPr>
              <w:t>trading</w:t>
            </w:r>
            <w:proofErr w:type="spellEnd"/>
            <w:r w:rsidRPr="00127745">
              <w:rPr>
                <w:b w:val="0"/>
                <w:lang w:val="nl-NL"/>
              </w:rPr>
              <w:t>.</w:t>
            </w:r>
            <w:r w:rsidR="00A86DED" w:rsidRPr="00F837A9">
              <w:rPr>
                <w:lang w:val="nl-NL"/>
              </w:rPr>
              <w:br/>
            </w:r>
            <w:r w:rsidR="00D67110">
              <w:rPr>
                <w:lang w:val="nl-NL"/>
              </w:rPr>
              <w:br/>
            </w:r>
            <w:r w:rsidR="000B7A06" w:rsidRPr="00DE2301">
              <w:t xml:space="preserve">Albert </w:t>
            </w:r>
            <w:r w:rsidR="00C56A81" w:rsidRPr="00DE2301">
              <w:t xml:space="preserve">Heijn </w:t>
            </w:r>
            <w:r w:rsidR="00316160">
              <w:t>s</w:t>
            </w:r>
            <w:r w:rsidR="00DE2301">
              <w:t>tock</w:t>
            </w:r>
            <w:r w:rsidR="00AE6F10">
              <w:t xml:space="preserve"> </w:t>
            </w:r>
            <w:r w:rsidR="00DE2301">
              <w:t>clerk</w:t>
            </w:r>
          </w:p>
          <w:p w14:paraId="5C1B1E5D" w14:textId="5FE3ED4C" w:rsidR="00D67110" w:rsidRDefault="000B7A06" w:rsidP="00D67110">
            <w:pPr>
              <w:pStyle w:val="Date"/>
              <w:rPr>
                <w:b/>
                <w:bCs/>
                <w:caps/>
              </w:rPr>
            </w:pPr>
            <w:r w:rsidRPr="00D67110">
              <w:t xml:space="preserve">September 2019 </w:t>
            </w:r>
            <w:r w:rsidR="00036450" w:rsidRPr="00D67110">
              <w:t>–</w:t>
            </w:r>
            <w:r w:rsidRPr="00D67110">
              <w:t xml:space="preserve"> </w:t>
            </w:r>
            <w:r w:rsidR="00FA1F54" w:rsidRPr="00D67110">
              <w:t>2020</w:t>
            </w:r>
            <w:r w:rsidR="00D67110">
              <w:br/>
            </w:r>
            <w:r w:rsidR="00D67110" w:rsidRPr="00D67110">
              <w:t xml:space="preserve">As a stock clerk it was my job to make sure all the </w:t>
            </w:r>
            <w:r w:rsidR="00D67110">
              <w:t>stocks</w:t>
            </w:r>
            <w:r w:rsidR="00D67110" w:rsidRPr="00D67110">
              <w:t xml:space="preserve"> were clean and organized, so that the customer would be more likely to buy an item. Further I would also provide customer service like, giving directions so that they could find the item's they were looking for.</w:t>
            </w:r>
          </w:p>
          <w:p w14:paraId="7C3CB5AF" w14:textId="1DC650EC" w:rsidR="00036450" w:rsidRDefault="00E87B8F" w:rsidP="00036450">
            <w:pPr>
              <w:pStyle w:val="Heading2"/>
            </w:pPr>
            <w:sdt>
              <w:sdtPr>
                <w:id w:val="1669594239"/>
                <w:placeholder>
                  <w:docPart w:val="17853745E6394AF7A9C36F901E27664C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D6711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54096213" w14:textId="77777777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Unity</w:t>
            </w:r>
          </w:p>
          <w:p w14:paraId="2FA6B81B" w14:textId="77777777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C#</w:t>
            </w:r>
          </w:p>
          <w:p w14:paraId="28305164" w14:textId="77777777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SQL</w:t>
            </w:r>
          </w:p>
          <w:p w14:paraId="2E97426C" w14:textId="6645FECF" w:rsidR="002114F4" w:rsidRPr="00E86732" w:rsidRDefault="002114F4" w:rsidP="002114F4">
            <w:pPr>
              <w:pStyle w:val="ListParagraph"/>
              <w:numPr>
                <w:ilvl w:val="0"/>
                <w:numId w:val="3"/>
              </w:numPr>
            </w:pPr>
            <w:r w:rsidRPr="00E86732">
              <w:t>C++</w:t>
            </w:r>
          </w:p>
          <w:p w14:paraId="51930785" w14:textId="77777777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Java</w:t>
            </w:r>
          </w:p>
          <w:p w14:paraId="1E329BF4" w14:textId="33B2A356" w:rsidR="00262B1A" w:rsidRPr="00E86732" w:rsidRDefault="00262B1A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Python</w:t>
            </w:r>
          </w:p>
          <w:p w14:paraId="70D6771D" w14:textId="244FC254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HTML</w:t>
            </w:r>
          </w:p>
          <w:p w14:paraId="7A7D32B7" w14:textId="7E93D714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CSS</w:t>
            </w:r>
          </w:p>
          <w:p w14:paraId="4434C7EB" w14:textId="77777777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JavaScript</w:t>
            </w:r>
          </w:p>
          <w:p w14:paraId="300FBA05" w14:textId="77777777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PHP</w:t>
            </w:r>
          </w:p>
          <w:p w14:paraId="0C16127C" w14:textId="54467D86" w:rsidR="00FA3633" w:rsidRPr="00E86732" w:rsidRDefault="00FA3633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Git</w:t>
            </w:r>
            <w:r w:rsidR="004279BF">
              <w:t>/</w:t>
            </w:r>
            <w:proofErr w:type="spellStart"/>
            <w:r w:rsidR="004279BF">
              <w:t>Sourcetree</w:t>
            </w:r>
            <w:proofErr w:type="spellEnd"/>
          </w:p>
          <w:p w14:paraId="3AA53EA6" w14:textId="70613786" w:rsidR="006943AA" w:rsidRPr="00E86732" w:rsidRDefault="006943AA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Visual Studio</w:t>
            </w:r>
          </w:p>
          <w:p w14:paraId="1DC325B8" w14:textId="2F0F5025" w:rsidR="00C37412" w:rsidRPr="00E86732" w:rsidRDefault="00C37412" w:rsidP="00FA3633">
            <w:pPr>
              <w:pStyle w:val="ListParagraph"/>
              <w:numPr>
                <w:ilvl w:val="0"/>
                <w:numId w:val="3"/>
              </w:numPr>
            </w:pPr>
            <w:r w:rsidRPr="00E86732">
              <w:t>Figma</w:t>
            </w:r>
          </w:p>
          <w:p w14:paraId="43AC1208" w14:textId="77777777" w:rsidR="0010659B" w:rsidRPr="00E86732" w:rsidRDefault="0010659B" w:rsidP="0010659B">
            <w:pPr>
              <w:pStyle w:val="ListParagraph"/>
              <w:numPr>
                <w:ilvl w:val="0"/>
                <w:numId w:val="3"/>
              </w:numPr>
            </w:pPr>
            <w:r w:rsidRPr="00E86732">
              <w:t>Scrum/Agile development</w:t>
            </w:r>
          </w:p>
          <w:p w14:paraId="3B3CA4D5" w14:textId="77777777" w:rsidR="0010659B" w:rsidRPr="00E86732" w:rsidRDefault="0010659B" w:rsidP="0010659B">
            <w:pPr>
              <w:pStyle w:val="ListParagraph"/>
              <w:numPr>
                <w:ilvl w:val="0"/>
                <w:numId w:val="3"/>
              </w:numPr>
            </w:pPr>
            <w:r w:rsidRPr="00E86732">
              <w:t>Unit Testing</w:t>
            </w:r>
          </w:p>
          <w:p w14:paraId="4012E98B" w14:textId="208C56BF" w:rsidR="007A31C4" w:rsidRPr="006943AA" w:rsidRDefault="0010659B" w:rsidP="0010659B">
            <w:pPr>
              <w:pStyle w:val="ListParagraph"/>
              <w:numPr>
                <w:ilvl w:val="0"/>
                <w:numId w:val="3"/>
              </w:numPr>
            </w:pPr>
            <w:r>
              <w:t xml:space="preserve">Writing </w:t>
            </w:r>
            <w:r w:rsidRPr="00E86732">
              <w:t>Game design documents</w:t>
            </w:r>
          </w:p>
        </w:tc>
      </w:tr>
    </w:tbl>
    <w:p w14:paraId="12191B24" w14:textId="77777777" w:rsidR="00262B1A" w:rsidRDefault="00262B1A" w:rsidP="002114F4">
      <w:pPr>
        <w:tabs>
          <w:tab w:val="left" w:pos="990"/>
        </w:tabs>
      </w:pPr>
    </w:p>
    <w:sectPr w:rsidR="00262B1A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885A" w14:textId="77777777" w:rsidR="00AD638D" w:rsidRDefault="00AD638D" w:rsidP="000C45FF">
      <w:r>
        <w:separator/>
      </w:r>
    </w:p>
  </w:endnote>
  <w:endnote w:type="continuationSeparator" w:id="0">
    <w:p w14:paraId="049C32D8" w14:textId="77777777" w:rsidR="00AD638D" w:rsidRDefault="00AD638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9A03" w14:textId="77777777" w:rsidR="00AD638D" w:rsidRDefault="00AD638D" w:rsidP="000C45FF">
      <w:r>
        <w:separator/>
      </w:r>
    </w:p>
  </w:footnote>
  <w:footnote w:type="continuationSeparator" w:id="0">
    <w:p w14:paraId="345617F9" w14:textId="77777777" w:rsidR="00AD638D" w:rsidRDefault="00AD638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363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A1045A" wp14:editId="0E30D94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A8F"/>
    <w:multiLevelType w:val="hybridMultilevel"/>
    <w:tmpl w:val="12C2DB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F78"/>
    <w:multiLevelType w:val="hybridMultilevel"/>
    <w:tmpl w:val="4B902BB6"/>
    <w:lvl w:ilvl="0" w:tplc="41026C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21D8"/>
    <w:multiLevelType w:val="hybridMultilevel"/>
    <w:tmpl w:val="307C55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49207">
    <w:abstractNumId w:val="0"/>
  </w:num>
  <w:num w:numId="2" w16cid:durableId="813370794">
    <w:abstractNumId w:val="2"/>
  </w:num>
  <w:num w:numId="3" w16cid:durableId="23227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06"/>
    <w:rsid w:val="0001710D"/>
    <w:rsid w:val="00036450"/>
    <w:rsid w:val="0004238B"/>
    <w:rsid w:val="000577AE"/>
    <w:rsid w:val="00080F02"/>
    <w:rsid w:val="00094499"/>
    <w:rsid w:val="000B1FD5"/>
    <w:rsid w:val="000B7A06"/>
    <w:rsid w:val="000C45FF"/>
    <w:rsid w:val="000D4008"/>
    <w:rsid w:val="000E3FD1"/>
    <w:rsid w:val="000F191E"/>
    <w:rsid w:val="0010659B"/>
    <w:rsid w:val="0010659D"/>
    <w:rsid w:val="00111A66"/>
    <w:rsid w:val="00112054"/>
    <w:rsid w:val="0011487F"/>
    <w:rsid w:val="00127745"/>
    <w:rsid w:val="0013138A"/>
    <w:rsid w:val="001525E1"/>
    <w:rsid w:val="00153FF7"/>
    <w:rsid w:val="001716F7"/>
    <w:rsid w:val="00180329"/>
    <w:rsid w:val="0019001F"/>
    <w:rsid w:val="001A74A5"/>
    <w:rsid w:val="001B2ABD"/>
    <w:rsid w:val="001C5623"/>
    <w:rsid w:val="001E0391"/>
    <w:rsid w:val="001E1759"/>
    <w:rsid w:val="001F1ECC"/>
    <w:rsid w:val="001F7F3D"/>
    <w:rsid w:val="002114F4"/>
    <w:rsid w:val="002369E2"/>
    <w:rsid w:val="002400EB"/>
    <w:rsid w:val="00256CF7"/>
    <w:rsid w:val="00262B1A"/>
    <w:rsid w:val="00273709"/>
    <w:rsid w:val="00281FD5"/>
    <w:rsid w:val="00286FF4"/>
    <w:rsid w:val="002C2EDE"/>
    <w:rsid w:val="002F7207"/>
    <w:rsid w:val="003018B6"/>
    <w:rsid w:val="0030481B"/>
    <w:rsid w:val="003113DA"/>
    <w:rsid w:val="003156FC"/>
    <w:rsid w:val="00316160"/>
    <w:rsid w:val="003254B5"/>
    <w:rsid w:val="00341848"/>
    <w:rsid w:val="00345F6C"/>
    <w:rsid w:val="00346B24"/>
    <w:rsid w:val="00366CEC"/>
    <w:rsid w:val="0037121F"/>
    <w:rsid w:val="0038722B"/>
    <w:rsid w:val="003872CD"/>
    <w:rsid w:val="00394FB5"/>
    <w:rsid w:val="003A6B7D"/>
    <w:rsid w:val="003B06CA"/>
    <w:rsid w:val="003B30DE"/>
    <w:rsid w:val="003C1EF1"/>
    <w:rsid w:val="003E0181"/>
    <w:rsid w:val="003E1780"/>
    <w:rsid w:val="00403A2B"/>
    <w:rsid w:val="004071FC"/>
    <w:rsid w:val="00410C34"/>
    <w:rsid w:val="0042000E"/>
    <w:rsid w:val="00424F26"/>
    <w:rsid w:val="004279BF"/>
    <w:rsid w:val="00445947"/>
    <w:rsid w:val="004813B3"/>
    <w:rsid w:val="00483E23"/>
    <w:rsid w:val="004946E7"/>
    <w:rsid w:val="00496591"/>
    <w:rsid w:val="00497E1C"/>
    <w:rsid w:val="004A2E72"/>
    <w:rsid w:val="004C63E4"/>
    <w:rsid w:val="004D3011"/>
    <w:rsid w:val="004E4361"/>
    <w:rsid w:val="004F7DC7"/>
    <w:rsid w:val="0052344D"/>
    <w:rsid w:val="005262AC"/>
    <w:rsid w:val="0053222B"/>
    <w:rsid w:val="005441E1"/>
    <w:rsid w:val="00547EAC"/>
    <w:rsid w:val="00552C54"/>
    <w:rsid w:val="00594061"/>
    <w:rsid w:val="005E39D5"/>
    <w:rsid w:val="005E5F1C"/>
    <w:rsid w:val="005F08F0"/>
    <w:rsid w:val="00600670"/>
    <w:rsid w:val="0062123A"/>
    <w:rsid w:val="0062207E"/>
    <w:rsid w:val="00646E75"/>
    <w:rsid w:val="00673DE5"/>
    <w:rsid w:val="006771D0"/>
    <w:rsid w:val="006943AA"/>
    <w:rsid w:val="006A084B"/>
    <w:rsid w:val="006B0F3C"/>
    <w:rsid w:val="006B66E4"/>
    <w:rsid w:val="006E0694"/>
    <w:rsid w:val="006F6993"/>
    <w:rsid w:val="00701EB3"/>
    <w:rsid w:val="00715032"/>
    <w:rsid w:val="00715144"/>
    <w:rsid w:val="00715FCB"/>
    <w:rsid w:val="00722178"/>
    <w:rsid w:val="007268B9"/>
    <w:rsid w:val="00743101"/>
    <w:rsid w:val="007600C7"/>
    <w:rsid w:val="0076256F"/>
    <w:rsid w:val="007775E1"/>
    <w:rsid w:val="007867A0"/>
    <w:rsid w:val="007927F5"/>
    <w:rsid w:val="007A31C4"/>
    <w:rsid w:val="007A345F"/>
    <w:rsid w:val="007B22C1"/>
    <w:rsid w:val="007B63FE"/>
    <w:rsid w:val="007E242B"/>
    <w:rsid w:val="008006B3"/>
    <w:rsid w:val="00802CA0"/>
    <w:rsid w:val="008035BB"/>
    <w:rsid w:val="00830695"/>
    <w:rsid w:val="0084399F"/>
    <w:rsid w:val="008464D5"/>
    <w:rsid w:val="00863348"/>
    <w:rsid w:val="0086586B"/>
    <w:rsid w:val="00865E21"/>
    <w:rsid w:val="00895113"/>
    <w:rsid w:val="008A3B13"/>
    <w:rsid w:val="008A3E59"/>
    <w:rsid w:val="008B1F93"/>
    <w:rsid w:val="008C46DF"/>
    <w:rsid w:val="008F10BD"/>
    <w:rsid w:val="00915105"/>
    <w:rsid w:val="009260CD"/>
    <w:rsid w:val="009351B1"/>
    <w:rsid w:val="00952C25"/>
    <w:rsid w:val="00972194"/>
    <w:rsid w:val="0099069E"/>
    <w:rsid w:val="009C114C"/>
    <w:rsid w:val="009C1320"/>
    <w:rsid w:val="009D2BEE"/>
    <w:rsid w:val="009E5264"/>
    <w:rsid w:val="009E5E90"/>
    <w:rsid w:val="00A16F0C"/>
    <w:rsid w:val="00A2118D"/>
    <w:rsid w:val="00A3193C"/>
    <w:rsid w:val="00A86DED"/>
    <w:rsid w:val="00AD638D"/>
    <w:rsid w:val="00AD76E2"/>
    <w:rsid w:val="00AE5178"/>
    <w:rsid w:val="00AE6F10"/>
    <w:rsid w:val="00B04B17"/>
    <w:rsid w:val="00B050EE"/>
    <w:rsid w:val="00B20152"/>
    <w:rsid w:val="00B27550"/>
    <w:rsid w:val="00B359E4"/>
    <w:rsid w:val="00B431E8"/>
    <w:rsid w:val="00B528CF"/>
    <w:rsid w:val="00B57D98"/>
    <w:rsid w:val="00B70850"/>
    <w:rsid w:val="00B716CF"/>
    <w:rsid w:val="00B74FCB"/>
    <w:rsid w:val="00B95D77"/>
    <w:rsid w:val="00BA0761"/>
    <w:rsid w:val="00BB1792"/>
    <w:rsid w:val="00BF450A"/>
    <w:rsid w:val="00C066B6"/>
    <w:rsid w:val="00C16E82"/>
    <w:rsid w:val="00C37412"/>
    <w:rsid w:val="00C37BA1"/>
    <w:rsid w:val="00C42C0A"/>
    <w:rsid w:val="00C4554E"/>
    <w:rsid w:val="00C4674C"/>
    <w:rsid w:val="00C468F4"/>
    <w:rsid w:val="00C47B85"/>
    <w:rsid w:val="00C506CF"/>
    <w:rsid w:val="00C56A81"/>
    <w:rsid w:val="00C62066"/>
    <w:rsid w:val="00C63C86"/>
    <w:rsid w:val="00C72BED"/>
    <w:rsid w:val="00C84C0F"/>
    <w:rsid w:val="00C9068B"/>
    <w:rsid w:val="00C9578B"/>
    <w:rsid w:val="00CB0055"/>
    <w:rsid w:val="00CB132B"/>
    <w:rsid w:val="00CB7C7D"/>
    <w:rsid w:val="00CC4FF2"/>
    <w:rsid w:val="00CD7703"/>
    <w:rsid w:val="00CE5F76"/>
    <w:rsid w:val="00D245EA"/>
    <w:rsid w:val="00D2522B"/>
    <w:rsid w:val="00D422DE"/>
    <w:rsid w:val="00D471BD"/>
    <w:rsid w:val="00D502DE"/>
    <w:rsid w:val="00D5459D"/>
    <w:rsid w:val="00D5542E"/>
    <w:rsid w:val="00D67110"/>
    <w:rsid w:val="00D7530F"/>
    <w:rsid w:val="00D8473A"/>
    <w:rsid w:val="00DA1F4D"/>
    <w:rsid w:val="00DA7211"/>
    <w:rsid w:val="00DB5B43"/>
    <w:rsid w:val="00DD172A"/>
    <w:rsid w:val="00DD5A42"/>
    <w:rsid w:val="00DD7604"/>
    <w:rsid w:val="00DE2301"/>
    <w:rsid w:val="00DF063F"/>
    <w:rsid w:val="00E04FFC"/>
    <w:rsid w:val="00E206F5"/>
    <w:rsid w:val="00E25A26"/>
    <w:rsid w:val="00E32E18"/>
    <w:rsid w:val="00E4381A"/>
    <w:rsid w:val="00E55D74"/>
    <w:rsid w:val="00E613C4"/>
    <w:rsid w:val="00E80334"/>
    <w:rsid w:val="00E8378B"/>
    <w:rsid w:val="00E86732"/>
    <w:rsid w:val="00E87B8F"/>
    <w:rsid w:val="00E939DB"/>
    <w:rsid w:val="00EB0382"/>
    <w:rsid w:val="00ED4685"/>
    <w:rsid w:val="00ED6A59"/>
    <w:rsid w:val="00F035C1"/>
    <w:rsid w:val="00F14C10"/>
    <w:rsid w:val="00F323FD"/>
    <w:rsid w:val="00F44658"/>
    <w:rsid w:val="00F44AF4"/>
    <w:rsid w:val="00F46209"/>
    <w:rsid w:val="00F51DEB"/>
    <w:rsid w:val="00F60274"/>
    <w:rsid w:val="00F77FB9"/>
    <w:rsid w:val="00F837A9"/>
    <w:rsid w:val="00F84AD6"/>
    <w:rsid w:val="00FA1F54"/>
    <w:rsid w:val="00FA3633"/>
    <w:rsid w:val="00FB068F"/>
    <w:rsid w:val="00F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251133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A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liam-van-slingerlandt-897680257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LiamVanSlingerlandt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oromo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oromoi.itch.io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amvanslingerlandtportfolio.azurewebsites.ne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v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2FCF8FEDB44B48B0BBE52BCDFBB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625E8-1B39-43C0-BEAF-A99273D1D475}"/>
      </w:docPartPr>
      <w:docPartBody>
        <w:p w:rsidR="0090442B" w:rsidRDefault="0090442B">
          <w:pPr>
            <w:pStyle w:val="5C2FCF8FEDB44B48B0BBE52BCDFBB24D"/>
          </w:pPr>
          <w:r w:rsidRPr="00CB0055">
            <w:t>Contact</w:t>
          </w:r>
        </w:p>
      </w:docPartBody>
    </w:docPart>
    <w:docPart>
      <w:docPartPr>
        <w:name w:val="9E68780CBB6240DB8A8E98DC8BF16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28009-B113-49E9-B087-8725D66A3010}"/>
      </w:docPartPr>
      <w:docPartBody>
        <w:p w:rsidR="0090442B" w:rsidRDefault="0090442B">
          <w:pPr>
            <w:pStyle w:val="9E68780CBB6240DB8A8E98DC8BF1665F"/>
          </w:pPr>
          <w:r w:rsidRPr="004D3011">
            <w:t>EMAIL:</w:t>
          </w:r>
        </w:p>
      </w:docPartBody>
    </w:docPart>
    <w:docPart>
      <w:docPartPr>
        <w:name w:val="A7FD0EB9AD4D46B68591318E62F12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9E9F-51FD-4E5F-8F31-36F6559AAF44}"/>
      </w:docPartPr>
      <w:docPartBody>
        <w:p w:rsidR="0090442B" w:rsidRDefault="0090442B">
          <w:pPr>
            <w:pStyle w:val="A7FD0EB9AD4D46B68591318E62F12B71"/>
          </w:pPr>
          <w:r w:rsidRPr="00CB0055">
            <w:t>Hobbies</w:t>
          </w:r>
        </w:p>
      </w:docPartBody>
    </w:docPart>
    <w:docPart>
      <w:docPartPr>
        <w:name w:val="17853745E6394AF7A9C36F901E276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199A5-46FE-4917-A636-472D4E19F3F4}"/>
      </w:docPartPr>
      <w:docPartBody>
        <w:p w:rsidR="0090442B" w:rsidRDefault="0090442B">
          <w:pPr>
            <w:pStyle w:val="17853745E6394AF7A9C36F901E27664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2B"/>
    <w:rsid w:val="00235359"/>
    <w:rsid w:val="00335C66"/>
    <w:rsid w:val="00443A15"/>
    <w:rsid w:val="00566938"/>
    <w:rsid w:val="0090442B"/>
    <w:rsid w:val="00A1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3535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FCF8FEDB44B48B0BBE52BCDFBB24D">
    <w:name w:val="5C2FCF8FEDB44B48B0BBE52BCDFBB24D"/>
  </w:style>
  <w:style w:type="paragraph" w:customStyle="1" w:styleId="9E68780CBB6240DB8A8E98DC8BF1665F">
    <w:name w:val="9E68780CBB6240DB8A8E98DC8BF1665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7FD0EB9AD4D46B68591318E62F12B71">
    <w:name w:val="A7FD0EB9AD4D46B68591318E62F12B71"/>
  </w:style>
  <w:style w:type="character" w:customStyle="1" w:styleId="Heading2Char">
    <w:name w:val="Heading 2 Char"/>
    <w:basedOn w:val="DefaultParagraphFont"/>
    <w:link w:val="Heading2"/>
    <w:uiPriority w:val="9"/>
    <w:rsid w:val="0023535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7853745E6394AF7A9C36F901E27664C">
    <w:name w:val="17853745E6394AF7A9C36F901E276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9F721-DFB1-49B8-977D-AF46EA2027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2023-08-17T18:13:00Z</dcterms:created>
  <dcterms:modified xsi:type="dcterms:W3CDTF">2023-09-04T23:52:00Z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